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CA16C0" w14:paraId="6F249C0F" w14:textId="77777777" w:rsidTr="00F31BD6">
        <w:tc>
          <w:tcPr>
            <w:tcW w:w="5008" w:type="dxa"/>
            <w:vAlign w:val="bottom"/>
          </w:tcPr>
          <w:p w14:paraId="5C28F0EA" w14:textId="3FABEF9E" w:rsidR="00C84833" w:rsidRPr="00CA16C0" w:rsidRDefault="002B4711" w:rsidP="00CA16C0">
            <w:pPr>
              <w:pStyle w:val="Title"/>
              <w:spacing w:line="276" w:lineRule="auto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YOUR NAME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CA16C0" w14:paraId="17815F7D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9AF32AD" w14:textId="297DC683" w:rsidR="004E2970" w:rsidRPr="00CA16C0" w:rsidRDefault="004E2970" w:rsidP="00CA16C0">
                  <w:pPr>
                    <w:pStyle w:val="ContactInfo"/>
                    <w:spacing w:line="276" w:lineRule="auto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37DF61" w14:textId="67693BFD" w:rsidR="00932D92" w:rsidRPr="00CA16C0" w:rsidRDefault="00932D92" w:rsidP="00CA16C0">
                  <w:pPr>
                    <w:pStyle w:val="Icons"/>
                    <w:spacing w:line="276" w:lineRule="auto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32D92" w:rsidRPr="00CA16C0" w14:paraId="53B4482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938EA51" w14:textId="0FBDA610" w:rsidR="00932D92" w:rsidRPr="00CA16C0" w:rsidRDefault="005F2277" w:rsidP="00CA16C0">
                  <w:pPr>
                    <w:pStyle w:val="ContactInfo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A16C0">
                    <w:rPr>
                      <w:rFonts w:cstheme="minorHAnsi"/>
                      <w:sz w:val="24"/>
                      <w:szCs w:val="24"/>
                    </w:rPr>
                    <w:t>9964038217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7821032" w14:textId="77777777" w:rsidR="00932D92" w:rsidRPr="00CA16C0" w:rsidRDefault="00932D92" w:rsidP="00CA16C0">
                  <w:pPr>
                    <w:pStyle w:val="Icons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A16C0">
                    <w:rPr>
                      <w:rFonts w:cstheme="minorHAnsi"/>
                      <w:noProof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E864E5B" wp14:editId="3178DC6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318E7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16C0" w14:paraId="43A8329B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640A88E" w14:textId="5D2B3266" w:rsidR="00932D92" w:rsidRPr="00CA16C0" w:rsidRDefault="009A1507" w:rsidP="00CA16C0">
                  <w:pPr>
                    <w:pStyle w:val="ContactInfo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hyperlink r:id="rId12" w:history="1">
                    <w:r w:rsidR="0033793D" w:rsidRPr="00B53068">
                      <w:rPr>
                        <w:rStyle w:val="Hyperlink"/>
                        <w:rFonts w:eastAsia="Times New Roman" w:cstheme="minorHAnsi"/>
                        <w:sz w:val="24"/>
                        <w:szCs w:val="24"/>
                      </w:rPr>
                      <w:t>fname.lname@something.com</w:t>
                    </w:r>
                  </w:hyperlink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98F25C1" w14:textId="77777777" w:rsidR="00932D92" w:rsidRPr="00CA16C0" w:rsidRDefault="007307A3" w:rsidP="00CA16C0">
                  <w:pPr>
                    <w:pStyle w:val="Icons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A16C0">
                    <w:rPr>
                      <w:rFonts w:cstheme="minorHAnsi"/>
                      <w:noProof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4ACA2F5" wp14:editId="6DF4395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D85EA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16C0" w14:paraId="0F36C29C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6AA47D1" w14:textId="77777777" w:rsidR="00932D92" w:rsidRPr="00CA16C0" w:rsidRDefault="00932D92" w:rsidP="00CA16C0">
                  <w:pPr>
                    <w:pStyle w:val="ContactInfo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D91D8CB" w14:textId="77777777" w:rsidR="00932D92" w:rsidRPr="00CA16C0" w:rsidRDefault="00932D92" w:rsidP="00CA16C0">
                  <w:pPr>
                    <w:pStyle w:val="Icons"/>
                    <w:spacing w:line="276" w:lineRule="auto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2D48CA6" w14:textId="77777777" w:rsidR="00D92B95" w:rsidRPr="00CA16C0" w:rsidRDefault="00D92B95" w:rsidP="00CA16C0">
            <w:pPr>
              <w:pStyle w:val="Header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A83F0E5" w14:textId="2C17CFC3" w:rsidR="00C43D65" w:rsidRPr="00CA16C0" w:rsidRDefault="005F2277" w:rsidP="00CA16C0">
      <w:pPr>
        <w:pStyle w:val="BodyText"/>
        <w:spacing w:before="70" w:line="276" w:lineRule="auto"/>
        <w:ind w:left="353" w:right="120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To be associated with progressive organization that gives me scope to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update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my skills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according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to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latest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trends,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especially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proofErr w:type="gramStart"/>
      <w:r w:rsidRPr="00CA16C0">
        <w:rPr>
          <w:rFonts w:cstheme="minorHAnsi"/>
          <w:sz w:val="24"/>
          <w:szCs w:val="24"/>
        </w:rPr>
        <w:t>in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the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area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of</w:t>
      </w:r>
      <w:proofErr w:type="gramEnd"/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Automation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Testing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and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be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a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part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of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the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team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that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dynamically</w:t>
      </w:r>
      <w:r w:rsidRPr="00CA16C0">
        <w:rPr>
          <w:rFonts w:cstheme="minorHAnsi"/>
          <w:spacing w:val="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works</w:t>
      </w:r>
      <w:r w:rsidRPr="00CA16C0">
        <w:rPr>
          <w:rFonts w:cstheme="minorHAnsi"/>
          <w:spacing w:val="-45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towards</w:t>
      </w:r>
      <w:r w:rsidRPr="00CA16C0">
        <w:rPr>
          <w:rFonts w:cstheme="minorHAnsi"/>
          <w:spacing w:val="-3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the</w:t>
      </w:r>
      <w:r w:rsidRPr="00CA16C0">
        <w:rPr>
          <w:rFonts w:cstheme="minorHAnsi"/>
          <w:spacing w:val="-3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growth of organization.</w:t>
      </w:r>
    </w:p>
    <w:p w14:paraId="62BD6E5C" w14:textId="77777777" w:rsidR="005B1D68" w:rsidRPr="00CA16C0" w:rsidRDefault="009A1507" w:rsidP="00CA16C0">
      <w:pPr>
        <w:pStyle w:val="Heading1"/>
        <w:spacing w:line="276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898354009"/>
          <w:placeholder>
            <w:docPart w:val="6A3A1E62D370499698D92AEED7030FD9"/>
          </w:placeholder>
          <w:temporary/>
          <w:showingPlcHdr/>
        </w:sdtPr>
        <w:sdtEndPr/>
        <w:sdtContent>
          <w:r w:rsidR="004937AE" w:rsidRPr="00CA16C0">
            <w:rPr>
              <w:rFonts w:asciiTheme="minorHAnsi" w:hAnsiTheme="minorHAnsi" w:cstheme="minorHAnsi"/>
              <w:sz w:val="32"/>
            </w:rPr>
            <w:t>Experience</w:t>
          </w:r>
        </w:sdtContent>
      </w:sdt>
    </w:p>
    <w:p w14:paraId="25880CF3" w14:textId="70A602A0" w:rsidR="005F2277" w:rsidRPr="001A3C53" w:rsidRDefault="005F2277" w:rsidP="001A3C53">
      <w:pPr>
        <w:pStyle w:val="BodyText"/>
        <w:spacing w:before="8" w:line="276" w:lineRule="auto"/>
        <w:ind w:left="416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3+ years of</w:t>
      </w:r>
      <w:r w:rsidRPr="00CA16C0">
        <w:rPr>
          <w:rFonts w:cstheme="minorHAnsi"/>
          <w:spacing w:val="-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total</w:t>
      </w:r>
      <w:r w:rsidRPr="00CA16C0">
        <w:rPr>
          <w:rFonts w:cstheme="minorHAnsi"/>
          <w:spacing w:val="-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experience</w:t>
      </w:r>
      <w:r w:rsidRPr="00CA16C0">
        <w:rPr>
          <w:rFonts w:cstheme="minorHAnsi"/>
          <w:spacing w:val="-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in</w:t>
      </w:r>
      <w:r w:rsidRPr="00CA16C0">
        <w:rPr>
          <w:rFonts w:cstheme="minorHAnsi"/>
          <w:spacing w:val="-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Software</w:t>
      </w:r>
      <w:r w:rsidRPr="00CA16C0">
        <w:rPr>
          <w:rFonts w:cstheme="minorHAnsi"/>
          <w:spacing w:val="-3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Industry</w:t>
      </w:r>
      <w:r w:rsidRPr="00CA16C0">
        <w:rPr>
          <w:rFonts w:cstheme="minorHAnsi"/>
          <w:spacing w:val="-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on Test Automation using Selenium with Python.</w:t>
      </w:r>
    </w:p>
    <w:p w14:paraId="631154AB" w14:textId="339E335E" w:rsidR="005F2277" w:rsidRPr="00CA16C0" w:rsidRDefault="005F2277" w:rsidP="00CA16C0">
      <w:pPr>
        <w:tabs>
          <w:tab w:val="left" w:pos="5320"/>
        </w:tabs>
        <w:spacing w:before="155" w:line="276" w:lineRule="auto"/>
        <w:ind w:left="341"/>
        <w:rPr>
          <w:rFonts w:cstheme="minorHAnsi"/>
          <w:b/>
          <w:sz w:val="24"/>
          <w:szCs w:val="24"/>
        </w:rPr>
      </w:pPr>
      <w:r w:rsidRPr="00CA16C0">
        <w:rPr>
          <w:rFonts w:cstheme="minorHAnsi"/>
          <w:b/>
          <w:color w:val="44536B"/>
          <w:sz w:val="24"/>
          <w:szCs w:val="24"/>
        </w:rPr>
        <w:t xml:space="preserve">Automation Test Engineer                                            </w:t>
      </w:r>
      <w:r w:rsidR="00CA16C0" w:rsidRPr="00CA16C0">
        <w:rPr>
          <w:rFonts w:cstheme="minorHAnsi"/>
          <w:b/>
          <w:color w:val="44536B"/>
          <w:sz w:val="24"/>
          <w:szCs w:val="24"/>
        </w:rPr>
        <w:tab/>
      </w:r>
      <w:r w:rsidR="00CA16C0" w:rsidRPr="00CA16C0">
        <w:rPr>
          <w:rFonts w:cstheme="minorHAnsi"/>
          <w:b/>
          <w:color w:val="44536B"/>
          <w:sz w:val="24"/>
          <w:szCs w:val="24"/>
        </w:rPr>
        <w:tab/>
      </w:r>
      <w:r w:rsidR="00CA16C0">
        <w:rPr>
          <w:rFonts w:cstheme="minorHAnsi"/>
          <w:b/>
          <w:color w:val="44536B"/>
          <w:sz w:val="24"/>
          <w:szCs w:val="24"/>
        </w:rPr>
        <w:t xml:space="preserve">                   </w:t>
      </w:r>
      <w:r w:rsidR="00CA16C0" w:rsidRPr="00CA16C0">
        <w:rPr>
          <w:rFonts w:cstheme="minorHAnsi"/>
          <w:b/>
          <w:color w:val="44536B"/>
          <w:sz w:val="24"/>
          <w:szCs w:val="24"/>
        </w:rPr>
        <w:t xml:space="preserve"> </w:t>
      </w:r>
      <w:r w:rsidRPr="00CA16C0">
        <w:rPr>
          <w:rFonts w:cstheme="minorHAnsi"/>
          <w:b/>
          <w:color w:val="44536B"/>
          <w:sz w:val="24"/>
          <w:szCs w:val="24"/>
        </w:rPr>
        <w:t>Oct</w:t>
      </w:r>
      <w:r w:rsidRPr="00CA16C0">
        <w:rPr>
          <w:rFonts w:cstheme="minorHAnsi"/>
          <w:b/>
          <w:color w:val="44536B"/>
          <w:spacing w:val="-3"/>
          <w:sz w:val="24"/>
          <w:szCs w:val="24"/>
        </w:rPr>
        <w:t xml:space="preserve"> </w:t>
      </w:r>
      <w:r w:rsidRPr="00CA16C0">
        <w:rPr>
          <w:rFonts w:cstheme="minorHAnsi"/>
          <w:b/>
          <w:color w:val="44536B"/>
          <w:sz w:val="24"/>
          <w:szCs w:val="24"/>
        </w:rPr>
        <w:t>2018-present</w:t>
      </w:r>
    </w:p>
    <w:p w14:paraId="605BF3BF" w14:textId="68FED3F9" w:rsidR="00F31BD6" w:rsidRPr="00CA16C0" w:rsidRDefault="005F2277" w:rsidP="00CA16C0">
      <w:pPr>
        <w:pStyle w:val="BodyText"/>
        <w:spacing w:before="19" w:line="276" w:lineRule="auto"/>
        <w:ind w:left="341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Test Yantra Software Solutions Pvt Ltd,</w:t>
      </w:r>
      <w:r w:rsidRPr="00CA16C0">
        <w:rPr>
          <w:rFonts w:cstheme="minorHAnsi"/>
          <w:spacing w:val="-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Bengaluru</w:t>
      </w:r>
    </w:p>
    <w:p w14:paraId="079CC05F" w14:textId="77777777" w:rsidR="00434074" w:rsidRPr="00CA16C0" w:rsidRDefault="00F31BD6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Professional Summary</w:t>
      </w:r>
    </w:p>
    <w:p w14:paraId="3516EAE9" w14:textId="77777777" w:rsidR="00CA16C0" w:rsidRPr="00CA16C0" w:rsidRDefault="00CA16C0" w:rsidP="00CA16C0">
      <w:pPr>
        <w:pStyle w:val="ListParagraph"/>
        <w:widowControl w:val="0"/>
        <w:numPr>
          <w:ilvl w:val="0"/>
          <w:numId w:val="20"/>
        </w:numPr>
        <w:tabs>
          <w:tab w:val="left" w:pos="766"/>
          <w:tab w:val="left" w:pos="767"/>
        </w:tabs>
        <w:autoSpaceDE w:val="0"/>
        <w:autoSpaceDN w:val="0"/>
        <w:spacing w:before="27" w:after="0" w:line="276" w:lineRule="auto"/>
        <w:contextualSpacing w:val="0"/>
        <w:rPr>
          <w:rFonts w:cstheme="minorHAnsi"/>
          <w:b/>
          <w:sz w:val="24"/>
          <w:szCs w:val="24"/>
          <w:lang w:bidi="en-US"/>
        </w:rPr>
      </w:pPr>
      <w:r w:rsidRPr="00CA16C0">
        <w:rPr>
          <w:rFonts w:cstheme="minorHAnsi"/>
          <w:sz w:val="24"/>
          <w:szCs w:val="24"/>
        </w:rPr>
        <w:t>3+ Years of industry experience in the area of Software testing with a solid understanding of API call, Git, python (oops and decorators) and selenium</w:t>
      </w:r>
    </w:p>
    <w:p w14:paraId="4B3ECF10" w14:textId="77777777" w:rsidR="00CA16C0" w:rsidRPr="00CA16C0" w:rsidRDefault="00CA16C0" w:rsidP="00CA16C0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27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Experience on designing and implementing Automation Framework with Pytest and Page Object Model and integrating with Data Driven Framework.</w:t>
      </w:r>
    </w:p>
    <w:p w14:paraId="439A75E9" w14:textId="77777777" w:rsidR="00CA16C0" w:rsidRPr="00CA16C0" w:rsidRDefault="00CA16C0" w:rsidP="00CA16C0">
      <w:pPr>
        <w:pStyle w:val="ListParagraph"/>
        <w:widowControl w:val="0"/>
        <w:numPr>
          <w:ilvl w:val="0"/>
          <w:numId w:val="20"/>
        </w:numPr>
        <w:tabs>
          <w:tab w:val="left" w:pos="766"/>
          <w:tab w:val="left" w:pos="767"/>
        </w:tabs>
        <w:autoSpaceDE w:val="0"/>
        <w:autoSpaceDN w:val="0"/>
        <w:spacing w:before="27" w:after="0" w:line="276" w:lineRule="auto"/>
        <w:contextualSpacing w:val="0"/>
        <w:rPr>
          <w:rFonts w:cstheme="minorHAnsi"/>
          <w:b/>
          <w:sz w:val="24"/>
          <w:szCs w:val="24"/>
          <w:lang w:bidi="en-US"/>
        </w:rPr>
      </w:pPr>
      <w:r w:rsidRPr="00CA16C0">
        <w:rPr>
          <w:rFonts w:cstheme="minorHAnsi"/>
          <w:bCs/>
          <w:sz w:val="24"/>
          <w:szCs w:val="24"/>
          <w:lang w:bidi="en-US"/>
        </w:rPr>
        <w:t>Excellent knowledge in</w:t>
      </w:r>
      <w:r w:rsidRPr="00CA16C0">
        <w:rPr>
          <w:rFonts w:cstheme="minorHAnsi"/>
          <w:b/>
          <w:sz w:val="24"/>
          <w:szCs w:val="24"/>
          <w:lang w:bidi="en-US"/>
        </w:rPr>
        <w:t xml:space="preserve"> </w:t>
      </w:r>
      <w:r w:rsidRPr="00CA16C0">
        <w:rPr>
          <w:rFonts w:cstheme="minorHAnsi"/>
          <w:bCs/>
          <w:sz w:val="24"/>
          <w:szCs w:val="24"/>
          <w:lang w:bidi="en-US"/>
        </w:rPr>
        <w:t>Selenium WebDriver using Python</w:t>
      </w:r>
      <w:r w:rsidRPr="00CA16C0">
        <w:rPr>
          <w:rFonts w:cstheme="minorHAnsi"/>
          <w:b/>
          <w:sz w:val="24"/>
          <w:szCs w:val="24"/>
          <w:lang w:bidi="en-US"/>
        </w:rPr>
        <w:t>.</w:t>
      </w:r>
    </w:p>
    <w:p w14:paraId="17AA4CC1" w14:textId="77777777" w:rsidR="00CA16C0" w:rsidRPr="00CA16C0" w:rsidRDefault="00CA16C0" w:rsidP="00CA16C0">
      <w:pPr>
        <w:pStyle w:val="ListParagraph"/>
        <w:widowControl w:val="0"/>
        <w:numPr>
          <w:ilvl w:val="0"/>
          <w:numId w:val="20"/>
        </w:numPr>
        <w:tabs>
          <w:tab w:val="left" w:pos="766"/>
          <w:tab w:val="left" w:pos="767"/>
        </w:tabs>
        <w:autoSpaceDE w:val="0"/>
        <w:autoSpaceDN w:val="0"/>
        <w:spacing w:before="27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Generating Pytest HTML reports with screenshots.</w:t>
      </w:r>
    </w:p>
    <w:p w14:paraId="7B4F4B2C" w14:textId="77777777" w:rsidR="00CA16C0" w:rsidRPr="00CA16C0" w:rsidRDefault="00CA16C0" w:rsidP="00CA16C0">
      <w:pPr>
        <w:pStyle w:val="ListParagraph"/>
        <w:widowControl w:val="0"/>
        <w:numPr>
          <w:ilvl w:val="0"/>
          <w:numId w:val="20"/>
        </w:numPr>
        <w:tabs>
          <w:tab w:val="left" w:pos="766"/>
          <w:tab w:val="left" w:pos="767"/>
        </w:tabs>
        <w:autoSpaceDE w:val="0"/>
        <w:autoSpaceDN w:val="0"/>
        <w:spacing w:before="27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Knowledge of Rest API Testing using Python.</w:t>
      </w:r>
    </w:p>
    <w:p w14:paraId="2C03C6A1" w14:textId="77777777" w:rsidR="00CA16C0" w:rsidRPr="00CA16C0" w:rsidRDefault="00CA16C0" w:rsidP="00CA16C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7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Well experienced working in Agile methodology.</w:t>
      </w:r>
    </w:p>
    <w:p w14:paraId="27E7DAD8" w14:textId="3AF50162" w:rsidR="00CA16C0" w:rsidRPr="00CA16C0" w:rsidRDefault="00CA16C0" w:rsidP="00CA16C0">
      <w:pPr>
        <w:numPr>
          <w:ilvl w:val="0"/>
          <w:numId w:val="19"/>
        </w:numPr>
        <w:spacing w:before="48" w:after="2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Knowledge on HTML, </w:t>
      </w:r>
      <w:r w:rsidR="00D7006D" w:rsidRPr="00CA16C0">
        <w:rPr>
          <w:rFonts w:cstheme="minorHAnsi"/>
          <w:sz w:val="24"/>
          <w:szCs w:val="24"/>
        </w:rPr>
        <w:t>CSS, SQL</w:t>
      </w:r>
      <w:r w:rsidRPr="00CA16C0">
        <w:rPr>
          <w:rFonts w:cstheme="minorHAnsi"/>
          <w:sz w:val="24"/>
          <w:szCs w:val="24"/>
        </w:rPr>
        <w:t xml:space="preserve">, </w:t>
      </w:r>
      <w:r w:rsidR="00D7006D" w:rsidRPr="00CA16C0">
        <w:rPr>
          <w:rFonts w:cstheme="minorHAnsi"/>
          <w:sz w:val="24"/>
          <w:szCs w:val="24"/>
        </w:rPr>
        <w:t>MySQL</w:t>
      </w:r>
    </w:p>
    <w:p w14:paraId="04C34778" w14:textId="77777777" w:rsidR="00CA16C0" w:rsidRPr="00CA16C0" w:rsidRDefault="00CA16C0" w:rsidP="00CA16C0">
      <w:pPr>
        <w:pStyle w:val="TableParagraph"/>
        <w:numPr>
          <w:ilvl w:val="0"/>
          <w:numId w:val="19"/>
        </w:numPr>
        <w:tabs>
          <w:tab w:val="left" w:pos="560"/>
          <w:tab w:val="left" w:pos="561"/>
        </w:tabs>
        <w:spacing w:before="1" w:line="276" w:lineRule="auto"/>
        <w:jc w:val="both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 xml:space="preserve">   Sound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4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knowledge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4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in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4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categorizing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2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defects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2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based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4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on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4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severity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2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and</w:t>
      </w:r>
      <w:r w:rsidRPr="00CA16C0">
        <w:rPr>
          <w:rFonts w:asciiTheme="minorHAnsi" w:hAnsiTheme="minorHAnsi" w:cstheme="minorHAnsi"/>
          <w:bCs/>
          <w:color w:val="595959" w:themeColor="text1" w:themeTint="A6"/>
          <w:spacing w:val="-11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priority</w:t>
      </w:r>
      <w:r w:rsidRPr="00CA16C0">
        <w:rPr>
          <w:rFonts w:asciiTheme="minorHAnsi" w:hAnsiTheme="minorHAnsi" w:cstheme="minorHAnsi"/>
          <w:b/>
          <w:color w:val="595959" w:themeColor="text1" w:themeTint="A6"/>
          <w:spacing w:val="-10"/>
          <w:sz w:val="24"/>
          <w:szCs w:val="24"/>
        </w:rPr>
        <w:t xml:space="preserve"> </w:t>
      </w:r>
      <w:r w:rsidRPr="00CA16C0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using </w:t>
      </w:r>
      <w:r w:rsidRPr="00CA16C0"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  <w:t>JIRA</w:t>
      </w:r>
    </w:p>
    <w:p w14:paraId="52998682" w14:textId="77777777" w:rsidR="00CA16C0" w:rsidRPr="00CA16C0" w:rsidRDefault="00CA16C0" w:rsidP="00CA16C0">
      <w:pPr>
        <w:numPr>
          <w:ilvl w:val="0"/>
          <w:numId w:val="19"/>
        </w:numPr>
        <w:spacing w:before="48" w:after="2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Having very good knowledge in creating Ecommerce websites.</w:t>
      </w:r>
    </w:p>
    <w:p w14:paraId="66CA00BE" w14:textId="77777777" w:rsidR="00CA16C0" w:rsidRPr="00CA16C0" w:rsidRDefault="00CA16C0" w:rsidP="00CA16C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7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Excellent Knowledge of Test Case Design Techniques, SDLC, STLC and Defect Life Cycle. Sound knowledge in categorizing defects based on severity and priority.</w:t>
      </w:r>
    </w:p>
    <w:p w14:paraId="6E8B58DB" w14:textId="59B703F3" w:rsidR="00CA16C0" w:rsidRPr="00CA16C0" w:rsidRDefault="00CA16C0" w:rsidP="00CA16C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27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Good communication skills, self-motivated, quick learner, hard worker, responsible.</w:t>
      </w:r>
    </w:p>
    <w:p w14:paraId="5D1F70B2" w14:textId="0821BC00" w:rsidR="00CA16C0" w:rsidRPr="00CA16C0" w:rsidRDefault="00CA16C0" w:rsidP="00CA16C0">
      <w:pPr>
        <w:widowControl w:val="0"/>
        <w:autoSpaceDE w:val="0"/>
        <w:autoSpaceDN w:val="0"/>
        <w:spacing w:before="27" w:after="0" w:line="276" w:lineRule="auto"/>
        <w:rPr>
          <w:rFonts w:cstheme="minorHAnsi"/>
          <w:sz w:val="24"/>
          <w:szCs w:val="24"/>
        </w:rPr>
      </w:pPr>
    </w:p>
    <w:p w14:paraId="11360B78" w14:textId="5CD8CE74" w:rsidR="00CA16C0" w:rsidRDefault="00CA16C0" w:rsidP="00CA16C0">
      <w:pPr>
        <w:widowControl w:val="0"/>
        <w:autoSpaceDE w:val="0"/>
        <w:autoSpaceDN w:val="0"/>
        <w:spacing w:before="27" w:after="0" w:line="276" w:lineRule="auto"/>
        <w:rPr>
          <w:rFonts w:cstheme="minorHAnsi"/>
          <w:sz w:val="24"/>
          <w:szCs w:val="24"/>
        </w:rPr>
      </w:pPr>
    </w:p>
    <w:p w14:paraId="04752BD5" w14:textId="77777777" w:rsidR="00EF4BBA" w:rsidRPr="00CA16C0" w:rsidRDefault="00EF4BBA" w:rsidP="00CA16C0">
      <w:pPr>
        <w:widowControl w:val="0"/>
        <w:autoSpaceDE w:val="0"/>
        <w:autoSpaceDN w:val="0"/>
        <w:spacing w:before="27" w:after="0" w:line="276" w:lineRule="auto"/>
        <w:rPr>
          <w:rFonts w:cstheme="minorHAnsi"/>
          <w:sz w:val="24"/>
          <w:szCs w:val="24"/>
        </w:rPr>
      </w:pPr>
    </w:p>
    <w:p w14:paraId="1E00DC1D" w14:textId="77777777" w:rsidR="00CA16C0" w:rsidRPr="00CA16C0" w:rsidRDefault="00CA16C0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lastRenderedPageBreak/>
        <w:t>Technical skills</w:t>
      </w:r>
    </w:p>
    <w:p w14:paraId="2208FFCE" w14:textId="1478189A" w:rsidR="00CA16C0" w:rsidRPr="00CA16C0" w:rsidRDefault="00CA16C0" w:rsidP="00CA16C0">
      <w:pPr>
        <w:spacing w:line="276" w:lineRule="auto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Python 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>•</w:t>
      </w:r>
      <w:r w:rsidRPr="00CA16C0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 xml:space="preserve">SQL 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>•</w:t>
      </w:r>
      <w:r w:rsidRPr="00CA16C0">
        <w:rPr>
          <w:rFonts w:cstheme="minorHAnsi"/>
          <w:color w:val="007FAB" w:themeColor="accent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 xml:space="preserve">Manual 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 xml:space="preserve">• </w:t>
      </w:r>
      <w:r w:rsidRPr="00CA16C0">
        <w:rPr>
          <w:rFonts w:cstheme="minorHAnsi"/>
          <w:sz w:val="24"/>
          <w:szCs w:val="24"/>
        </w:rPr>
        <w:t>Selenium WebDriver •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Rest API</w:t>
      </w:r>
    </w:p>
    <w:p w14:paraId="4E4A4F50" w14:textId="77777777" w:rsidR="00CA16C0" w:rsidRPr="00CA16C0" w:rsidRDefault="00CA16C0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Education</w:t>
      </w:r>
    </w:p>
    <w:p w14:paraId="13D182DC" w14:textId="77777777" w:rsidR="00CA16C0" w:rsidRPr="00CA16C0" w:rsidRDefault="00CA16C0" w:rsidP="00CA16C0">
      <w:pPr>
        <w:pStyle w:val="Heading3"/>
        <w:spacing w:line="276" w:lineRule="auto"/>
        <w:rPr>
          <w:rFonts w:cstheme="minorHAnsi"/>
          <w:sz w:val="24"/>
        </w:rPr>
      </w:pPr>
      <w:r w:rsidRPr="00CA16C0">
        <w:rPr>
          <w:rFonts w:cstheme="minorHAnsi"/>
          <w:sz w:val="24"/>
        </w:rPr>
        <w:t>June 2018</w:t>
      </w:r>
    </w:p>
    <w:p w14:paraId="190633E0" w14:textId="3460F20E" w:rsidR="00CA16C0" w:rsidRPr="00CA16C0" w:rsidRDefault="00CA16C0" w:rsidP="00CA16C0">
      <w:pPr>
        <w:pStyle w:val="Heading5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A16C0">
        <w:rPr>
          <w:rFonts w:asciiTheme="minorHAnsi" w:hAnsiTheme="minorHAnsi" w:cstheme="minorHAnsi"/>
          <w:sz w:val="24"/>
          <w:szCs w:val="24"/>
        </w:rPr>
        <w:t>Bachelor of Engineering in Electronics and Communication</w:t>
      </w:r>
    </w:p>
    <w:p w14:paraId="4F5ADA21" w14:textId="541454C8" w:rsidR="00F31BD6" w:rsidRPr="00CA16C0" w:rsidRDefault="004E4AA9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Project</w:t>
      </w:r>
      <w:r w:rsidR="00CA16C0" w:rsidRPr="00CA16C0">
        <w:rPr>
          <w:rFonts w:asciiTheme="minorHAnsi" w:hAnsiTheme="minorHAnsi" w:cstheme="minorHAnsi"/>
          <w:sz w:val="32"/>
        </w:rPr>
        <w:t xml:space="preserve"> 1</w:t>
      </w:r>
    </w:p>
    <w:p w14:paraId="674846C9" w14:textId="1F939DA9" w:rsidR="00A36FC2" w:rsidRPr="00CA16C0" w:rsidRDefault="004E4AA9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 xml:space="preserve">Project Name: </w:t>
      </w:r>
      <w:r w:rsidR="0033793D">
        <w:rPr>
          <w:rFonts w:eastAsia="Times New Roman" w:cstheme="minorHAnsi"/>
          <w:sz w:val="24"/>
          <w:szCs w:val="24"/>
          <w:lang w:eastAsia="en-IN"/>
        </w:rPr>
        <w:t>XYZ</w:t>
      </w:r>
    </w:p>
    <w:p w14:paraId="1C76DAE8" w14:textId="728C40E3" w:rsidR="004E4AA9" w:rsidRPr="00CA16C0" w:rsidRDefault="004E4AA9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 xml:space="preserve">Domain: </w:t>
      </w:r>
      <w:r w:rsidR="0033793D">
        <w:rPr>
          <w:rFonts w:eastAsia="Times New Roman" w:cstheme="minorHAnsi"/>
          <w:sz w:val="24"/>
          <w:szCs w:val="24"/>
          <w:lang w:eastAsia="en-IN"/>
        </w:rPr>
        <w:t>CRM</w:t>
      </w:r>
    </w:p>
    <w:p w14:paraId="16B8AA5C" w14:textId="77777777" w:rsidR="004E4AA9" w:rsidRPr="00CA16C0" w:rsidRDefault="004E4AA9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>Role: Automation Test Engineer</w:t>
      </w:r>
    </w:p>
    <w:p w14:paraId="456C481D" w14:textId="2FC7E536" w:rsidR="001A7478" w:rsidRPr="00CA16C0" w:rsidRDefault="001A7478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 xml:space="preserve">Duration: </w:t>
      </w:r>
      <w:r w:rsidR="00CA16C0" w:rsidRPr="00CA16C0">
        <w:rPr>
          <w:rFonts w:eastAsia="Times New Roman" w:cstheme="minorHAnsi"/>
          <w:sz w:val="24"/>
          <w:szCs w:val="24"/>
          <w:lang w:eastAsia="en-IN"/>
        </w:rPr>
        <w:t xml:space="preserve">1.5 </w:t>
      </w:r>
      <w:r w:rsidR="00BA7B8F" w:rsidRPr="00CA16C0">
        <w:rPr>
          <w:rFonts w:eastAsia="Times New Roman" w:cstheme="minorHAnsi"/>
          <w:sz w:val="24"/>
          <w:szCs w:val="24"/>
          <w:lang w:eastAsia="en-IN"/>
        </w:rPr>
        <w:t>years</w:t>
      </w:r>
    </w:p>
    <w:p w14:paraId="66175F51" w14:textId="77777777" w:rsidR="004E4AA9" w:rsidRPr="00CA16C0" w:rsidRDefault="004E4AA9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Project Description</w:t>
      </w:r>
    </w:p>
    <w:p w14:paraId="0F39A63A" w14:textId="5BF4CE8D" w:rsidR="00CA16C0" w:rsidRPr="00CA16C0" w:rsidRDefault="003B6721" w:rsidP="00CA16C0">
      <w:pPr>
        <w:spacing w:line="276" w:lineRule="auto"/>
        <w:ind w:left="360" w:right="35"/>
        <w:jc w:val="both"/>
        <w:rPr>
          <w:rFonts w:cstheme="minorHAnsi"/>
          <w:sz w:val="24"/>
          <w:szCs w:val="24"/>
          <w:u w:color="808080"/>
        </w:rPr>
      </w:pPr>
      <w:r>
        <w:rPr>
          <w:rFonts w:cstheme="minorHAnsi"/>
          <w:sz w:val="24"/>
          <w:szCs w:val="24"/>
          <w:u w:color="808080"/>
        </w:rPr>
        <w:t xml:space="preserve">****************** </w:t>
      </w:r>
      <w:r w:rsidR="0033793D">
        <w:rPr>
          <w:rFonts w:cstheme="minorHAnsi"/>
          <w:sz w:val="24"/>
          <w:szCs w:val="24"/>
          <w:u w:color="808080"/>
        </w:rPr>
        <w:t>DESCRITPION HERE</w:t>
      </w:r>
      <w:r>
        <w:rPr>
          <w:rFonts w:cstheme="minorHAnsi"/>
          <w:sz w:val="24"/>
          <w:szCs w:val="24"/>
          <w:u w:color="808080"/>
        </w:rPr>
        <w:t xml:space="preserve"> **************************</w:t>
      </w:r>
    </w:p>
    <w:p w14:paraId="77AAAF08" w14:textId="146E7389" w:rsidR="004E4AA9" w:rsidRDefault="004E4AA9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Responsibilities</w:t>
      </w:r>
    </w:p>
    <w:p w14:paraId="16C3BA11" w14:textId="77777777" w:rsidR="007D7616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before="179"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Development and execution of Automation scripts using Python-Selenium with Pytest Unit test framework and POM design pattern.</w:t>
      </w:r>
    </w:p>
    <w:p w14:paraId="5C1AB898" w14:textId="61C67D59" w:rsidR="00CA16C0" w:rsidRPr="007D7616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before="179" w:after="0" w:line="276" w:lineRule="auto"/>
        <w:contextualSpacing w:val="0"/>
        <w:rPr>
          <w:rFonts w:cstheme="minorHAnsi"/>
          <w:sz w:val="24"/>
          <w:szCs w:val="24"/>
        </w:rPr>
      </w:pPr>
      <w:r w:rsidRPr="007D7616">
        <w:rPr>
          <w:rFonts w:cstheme="minorHAnsi"/>
          <w:sz w:val="24"/>
          <w:szCs w:val="24"/>
        </w:rPr>
        <w:t>Analyzing</w:t>
      </w:r>
      <w:r w:rsidRPr="007D7616">
        <w:rPr>
          <w:rFonts w:cstheme="minorHAnsi"/>
          <w:spacing w:val="-5"/>
          <w:sz w:val="24"/>
          <w:szCs w:val="24"/>
        </w:rPr>
        <w:t xml:space="preserve"> </w:t>
      </w:r>
      <w:r w:rsidRPr="007D7616">
        <w:rPr>
          <w:rFonts w:cstheme="minorHAnsi"/>
          <w:sz w:val="24"/>
          <w:szCs w:val="24"/>
        </w:rPr>
        <w:t>manual test cases and doing feasibility analysis for Automation.</w:t>
      </w:r>
    </w:p>
    <w:p w14:paraId="08287CBC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Manual Test</w:t>
      </w:r>
      <w:r w:rsidRPr="00CA16C0">
        <w:rPr>
          <w:rFonts w:cstheme="minorHAnsi"/>
          <w:spacing w:val="-5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cases review.</w:t>
      </w:r>
    </w:p>
    <w:p w14:paraId="1445DFC9" w14:textId="7B85FC61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Test Execution, identifying defect, preparing Bug </w:t>
      </w:r>
      <w:r w:rsidR="006B26ED" w:rsidRPr="00CA16C0">
        <w:rPr>
          <w:rFonts w:cstheme="minorHAnsi"/>
          <w:sz w:val="24"/>
          <w:szCs w:val="24"/>
        </w:rPr>
        <w:t>report,</w:t>
      </w:r>
      <w:r w:rsidRPr="00CA16C0">
        <w:rPr>
          <w:rFonts w:cstheme="minorHAnsi"/>
          <w:sz w:val="24"/>
          <w:szCs w:val="24"/>
        </w:rPr>
        <w:t xml:space="preserve"> and raising the defect.     </w:t>
      </w:r>
    </w:p>
    <w:p w14:paraId="57A6F14B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Actively</w:t>
      </w:r>
      <w:r w:rsidRPr="00CA16C0">
        <w:rPr>
          <w:rFonts w:cstheme="minorHAnsi"/>
          <w:spacing w:val="-3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involved</w:t>
      </w:r>
      <w:r w:rsidRPr="00CA16C0">
        <w:rPr>
          <w:rFonts w:cstheme="minorHAnsi"/>
          <w:spacing w:val="-2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in</w:t>
      </w:r>
      <w:r w:rsidRPr="00CA16C0">
        <w:rPr>
          <w:rFonts w:cstheme="minorHAnsi"/>
          <w:spacing w:val="-3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preparing</w:t>
      </w:r>
      <w:r w:rsidRPr="00CA16C0">
        <w:rPr>
          <w:rFonts w:cstheme="minorHAnsi"/>
          <w:spacing w:val="-2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and</w:t>
      </w:r>
      <w:r w:rsidRPr="00CA16C0">
        <w:rPr>
          <w:rFonts w:cstheme="minorHAnsi"/>
          <w:spacing w:val="-3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updating</w:t>
      </w:r>
      <w:r w:rsidRPr="00CA16C0">
        <w:rPr>
          <w:rFonts w:cstheme="minorHAnsi"/>
          <w:spacing w:val="-2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status</w:t>
      </w:r>
      <w:r w:rsidRPr="00CA16C0">
        <w:rPr>
          <w:rFonts w:cstheme="minorHAnsi"/>
          <w:spacing w:val="-4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 xml:space="preserve">reports.       </w:t>
      </w:r>
    </w:p>
    <w:p w14:paraId="3A83AAD4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Coordinating with the team in analyzing and reporting issues.</w:t>
      </w:r>
    </w:p>
    <w:p w14:paraId="683D6606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Attending daily standup meetings.</w:t>
      </w:r>
    </w:p>
    <w:p w14:paraId="167FDA4F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Actively worked in Agile Methodology.</w:t>
      </w:r>
    </w:p>
    <w:p w14:paraId="41E6D247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Responsible for Daily and Weekly Status report.</w:t>
      </w:r>
    </w:p>
    <w:p w14:paraId="4F1DD5DE" w14:textId="77777777" w:rsidR="00CA16C0" w:rsidRPr="00CA16C0" w:rsidRDefault="00CA16C0" w:rsidP="00A73DB4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Updating the work status every day through email and Jira board</w:t>
      </w:r>
    </w:p>
    <w:p w14:paraId="6C531340" w14:textId="77777777" w:rsidR="00CA16C0" w:rsidRPr="00CA16C0" w:rsidRDefault="00CA16C0" w:rsidP="00A73DB4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</w:p>
    <w:p w14:paraId="537E86B9" w14:textId="3012EA7D" w:rsidR="00CA16C0" w:rsidRPr="00CA16C0" w:rsidRDefault="00CA16C0" w:rsidP="00CA16C0">
      <w:pPr>
        <w:spacing w:after="200"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CA16C0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Project 2</w:t>
      </w:r>
    </w:p>
    <w:p w14:paraId="38034E29" w14:textId="1521FD3A" w:rsidR="00CA16C0" w:rsidRPr="00CA16C0" w:rsidRDefault="00CA16C0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 xml:space="preserve">Project Name: </w:t>
      </w:r>
      <w:r w:rsidR="00581F10">
        <w:rPr>
          <w:rFonts w:eastAsia="Times New Roman" w:cstheme="minorHAnsi"/>
          <w:sz w:val="24"/>
          <w:szCs w:val="24"/>
          <w:lang w:eastAsia="en-IN"/>
        </w:rPr>
        <w:t>PQR</w:t>
      </w:r>
    </w:p>
    <w:p w14:paraId="71DA4465" w14:textId="505D041C" w:rsidR="00CA16C0" w:rsidRPr="00CA16C0" w:rsidRDefault="00CA16C0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>Domain: e-Learning</w:t>
      </w:r>
    </w:p>
    <w:p w14:paraId="5D7EDE29" w14:textId="77777777" w:rsidR="00CA16C0" w:rsidRPr="00CA16C0" w:rsidRDefault="00CA16C0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>Role: Automation Test Engineer</w:t>
      </w:r>
    </w:p>
    <w:p w14:paraId="671DB451" w14:textId="77777777" w:rsidR="00CA16C0" w:rsidRPr="00CA16C0" w:rsidRDefault="00CA16C0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>Duration: 2 years</w:t>
      </w:r>
    </w:p>
    <w:p w14:paraId="799B7711" w14:textId="77777777" w:rsidR="00CA16C0" w:rsidRPr="00CA16C0" w:rsidRDefault="00CA16C0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Project Description</w:t>
      </w:r>
    </w:p>
    <w:p w14:paraId="3BD5487B" w14:textId="06945CC5" w:rsidR="00CA16C0" w:rsidRPr="00CA16C0" w:rsidRDefault="00581F10" w:rsidP="00581F10">
      <w:pPr>
        <w:pStyle w:val="BodyText"/>
        <w:spacing w:line="276" w:lineRule="auto"/>
        <w:ind w:left="1146" w:firstLine="29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 DESCRIPTION HERE *********************************</w:t>
      </w:r>
    </w:p>
    <w:p w14:paraId="47697D86" w14:textId="77777777" w:rsidR="00CA16C0" w:rsidRPr="00CA16C0" w:rsidRDefault="00CA16C0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Responsibilities</w:t>
      </w:r>
    </w:p>
    <w:p w14:paraId="0C77A8CC" w14:textId="2511E8E0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Understanding the Functional Requirements and Clients Business </w:t>
      </w:r>
      <w:r w:rsidR="0086456C" w:rsidRPr="00CA16C0">
        <w:rPr>
          <w:rFonts w:cstheme="minorHAnsi"/>
          <w:sz w:val="24"/>
          <w:szCs w:val="24"/>
        </w:rPr>
        <w:t>Workflow</w:t>
      </w:r>
      <w:r w:rsidRPr="00CA16C0">
        <w:rPr>
          <w:rFonts w:cstheme="minorHAnsi"/>
          <w:sz w:val="24"/>
          <w:szCs w:val="24"/>
        </w:rPr>
        <w:t xml:space="preserve">. </w:t>
      </w:r>
    </w:p>
    <w:p w14:paraId="65934C76" w14:textId="77777777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Hands on using different types of locators and </w:t>
      </w:r>
      <w:proofErr w:type="gramStart"/>
      <w:r w:rsidRPr="00CA16C0">
        <w:rPr>
          <w:rFonts w:cstheme="minorHAnsi"/>
          <w:sz w:val="24"/>
          <w:szCs w:val="24"/>
        </w:rPr>
        <w:t>Involved</w:t>
      </w:r>
      <w:proofErr w:type="gramEnd"/>
      <w:r w:rsidRPr="00CA16C0">
        <w:rPr>
          <w:rFonts w:cstheme="minorHAnsi"/>
          <w:sz w:val="24"/>
          <w:szCs w:val="24"/>
        </w:rPr>
        <w:t xml:space="preserve"> in writing X-paths for object identification. </w:t>
      </w:r>
    </w:p>
    <w:p w14:paraId="5EE9271A" w14:textId="77777777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Implemented and designed various pages with POM pattern design technique. </w:t>
      </w:r>
    </w:p>
    <w:p w14:paraId="318E014A" w14:textId="77777777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Developing Test Cases and implementing the test cases using Data Driven Framework with </w:t>
      </w:r>
      <w:proofErr w:type="spellStart"/>
      <w:r w:rsidRPr="00CA16C0">
        <w:rPr>
          <w:rFonts w:cstheme="minorHAnsi"/>
          <w:sz w:val="24"/>
          <w:szCs w:val="24"/>
        </w:rPr>
        <w:t>PyTest</w:t>
      </w:r>
      <w:proofErr w:type="spellEnd"/>
      <w:r w:rsidRPr="00CA16C0">
        <w:rPr>
          <w:rFonts w:cstheme="minorHAnsi"/>
          <w:sz w:val="24"/>
          <w:szCs w:val="24"/>
        </w:rPr>
        <w:t xml:space="preserve"> unit testing framework. </w:t>
      </w:r>
    </w:p>
    <w:p w14:paraId="2FD43C7D" w14:textId="77777777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Involved in automated test suite execution and reporting.</w:t>
      </w:r>
    </w:p>
    <w:p w14:paraId="7C21619F" w14:textId="77777777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Prepared Automation daily status report and Key member in regression cycles. </w:t>
      </w:r>
    </w:p>
    <w:p w14:paraId="27AB0547" w14:textId="77777777" w:rsidR="00CA16C0" w:rsidRP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Writing clear and detailed bug reports, participate in bug triage and follow them to resolution.  </w:t>
      </w:r>
    </w:p>
    <w:p w14:paraId="66F639A6" w14:textId="77777777" w:rsidR="00CA16C0" w:rsidRDefault="00CA16C0" w:rsidP="00CA16C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>Involved in Test Execution across different phases of testing both manually and through Automation.</w:t>
      </w:r>
    </w:p>
    <w:p w14:paraId="6232D767" w14:textId="77777777" w:rsidR="00CA16C0" w:rsidRPr="00CA16C0" w:rsidRDefault="00CA16C0" w:rsidP="00CA16C0">
      <w:pPr>
        <w:spacing w:after="200" w:line="276" w:lineRule="auto"/>
        <w:jc w:val="both"/>
        <w:rPr>
          <w:rFonts w:cstheme="minorHAnsi"/>
          <w:sz w:val="24"/>
          <w:szCs w:val="24"/>
        </w:rPr>
      </w:pPr>
    </w:p>
    <w:sectPr w:rsidR="00CA16C0" w:rsidRPr="00CA16C0" w:rsidSect="00F439C9">
      <w:footerReference w:type="default" r:id="rId13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788F" w14:textId="77777777" w:rsidR="009A1507" w:rsidRDefault="009A1507" w:rsidP="00725803">
      <w:pPr>
        <w:spacing w:after="0"/>
      </w:pPr>
      <w:r>
        <w:separator/>
      </w:r>
    </w:p>
  </w:endnote>
  <w:endnote w:type="continuationSeparator" w:id="0">
    <w:p w14:paraId="39C8720E" w14:textId="77777777" w:rsidR="009A1507" w:rsidRDefault="009A150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76D3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8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E025" w14:textId="77777777" w:rsidR="009A1507" w:rsidRDefault="009A1507" w:rsidP="00725803">
      <w:pPr>
        <w:spacing w:after="0"/>
      </w:pPr>
      <w:r>
        <w:separator/>
      </w:r>
    </w:p>
  </w:footnote>
  <w:footnote w:type="continuationSeparator" w:id="0">
    <w:p w14:paraId="72043972" w14:textId="77777777" w:rsidR="009A1507" w:rsidRDefault="009A150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05053"/>
    <w:multiLevelType w:val="hybridMultilevel"/>
    <w:tmpl w:val="7DE656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2A9"/>
    <w:multiLevelType w:val="hybridMultilevel"/>
    <w:tmpl w:val="55C8373A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16CE7EE6"/>
    <w:multiLevelType w:val="hybridMultilevel"/>
    <w:tmpl w:val="255A6DB8"/>
    <w:lvl w:ilvl="0" w:tplc="526EA9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05F9B"/>
    <w:multiLevelType w:val="hybridMultilevel"/>
    <w:tmpl w:val="9D287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37090E4B"/>
    <w:multiLevelType w:val="hybridMultilevel"/>
    <w:tmpl w:val="2E8C0B9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10263A"/>
    <w:multiLevelType w:val="hybridMultilevel"/>
    <w:tmpl w:val="727C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CB33AE"/>
    <w:multiLevelType w:val="hybridMultilevel"/>
    <w:tmpl w:val="9538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B0352"/>
    <w:multiLevelType w:val="hybridMultilevel"/>
    <w:tmpl w:val="7BD4FE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D57C2E"/>
    <w:multiLevelType w:val="hybridMultilevel"/>
    <w:tmpl w:val="9CFE6A74"/>
    <w:lvl w:ilvl="0" w:tplc="526EA9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5771"/>
    <w:multiLevelType w:val="hybridMultilevel"/>
    <w:tmpl w:val="A91627C6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419328709">
    <w:abstractNumId w:val="15"/>
  </w:num>
  <w:num w:numId="2" w16cid:durableId="1831601177">
    <w:abstractNumId w:val="7"/>
  </w:num>
  <w:num w:numId="3" w16cid:durableId="1465931332">
    <w:abstractNumId w:val="6"/>
  </w:num>
  <w:num w:numId="4" w16cid:durableId="19698219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442183">
    <w:abstractNumId w:val="8"/>
  </w:num>
  <w:num w:numId="6" w16cid:durableId="475924617">
    <w:abstractNumId w:val="16"/>
  </w:num>
  <w:num w:numId="7" w16cid:durableId="567955289">
    <w:abstractNumId w:val="5"/>
  </w:num>
  <w:num w:numId="8" w16cid:durableId="2031296246">
    <w:abstractNumId w:val="4"/>
  </w:num>
  <w:num w:numId="9" w16cid:durableId="1316640172">
    <w:abstractNumId w:val="3"/>
  </w:num>
  <w:num w:numId="10" w16cid:durableId="182517999">
    <w:abstractNumId w:val="2"/>
  </w:num>
  <w:num w:numId="11" w16cid:durableId="348457920">
    <w:abstractNumId w:val="1"/>
  </w:num>
  <w:num w:numId="12" w16cid:durableId="573708528">
    <w:abstractNumId w:val="0"/>
  </w:num>
  <w:num w:numId="13" w16cid:durableId="524053427">
    <w:abstractNumId w:val="14"/>
  </w:num>
  <w:num w:numId="14" w16cid:durableId="1811746820">
    <w:abstractNumId w:val="18"/>
  </w:num>
  <w:num w:numId="15" w16cid:durableId="1273395739">
    <w:abstractNumId w:val="17"/>
  </w:num>
  <w:num w:numId="16" w16cid:durableId="2000228278">
    <w:abstractNumId w:val="13"/>
  </w:num>
  <w:num w:numId="17" w16cid:durableId="1662079133">
    <w:abstractNumId w:val="9"/>
  </w:num>
  <w:num w:numId="18" w16cid:durableId="1474056002">
    <w:abstractNumId w:val="20"/>
  </w:num>
  <w:num w:numId="19" w16cid:durableId="911039277">
    <w:abstractNumId w:val="11"/>
  </w:num>
  <w:num w:numId="20" w16cid:durableId="594827934">
    <w:abstractNumId w:val="19"/>
  </w:num>
  <w:num w:numId="21" w16cid:durableId="904216998">
    <w:abstractNumId w:val="10"/>
  </w:num>
  <w:num w:numId="22" w16cid:durableId="830404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BD6"/>
    <w:rsid w:val="00025E77"/>
    <w:rsid w:val="00027312"/>
    <w:rsid w:val="00061AE7"/>
    <w:rsid w:val="000645F2"/>
    <w:rsid w:val="00067AE4"/>
    <w:rsid w:val="00082F03"/>
    <w:rsid w:val="000835A0"/>
    <w:rsid w:val="000934A2"/>
    <w:rsid w:val="00094910"/>
    <w:rsid w:val="000D7CBD"/>
    <w:rsid w:val="000F763F"/>
    <w:rsid w:val="00143A76"/>
    <w:rsid w:val="00144D98"/>
    <w:rsid w:val="00162E53"/>
    <w:rsid w:val="001A3C53"/>
    <w:rsid w:val="001A7478"/>
    <w:rsid w:val="001B0955"/>
    <w:rsid w:val="001C67FC"/>
    <w:rsid w:val="001D1D48"/>
    <w:rsid w:val="001F2917"/>
    <w:rsid w:val="00227784"/>
    <w:rsid w:val="0023705D"/>
    <w:rsid w:val="00250A31"/>
    <w:rsid w:val="002510FE"/>
    <w:rsid w:val="00251C13"/>
    <w:rsid w:val="00261EAB"/>
    <w:rsid w:val="002922D0"/>
    <w:rsid w:val="002B4711"/>
    <w:rsid w:val="0033793D"/>
    <w:rsid w:val="00340B03"/>
    <w:rsid w:val="003501D9"/>
    <w:rsid w:val="003710A4"/>
    <w:rsid w:val="00380AE7"/>
    <w:rsid w:val="00391ECF"/>
    <w:rsid w:val="003A2E93"/>
    <w:rsid w:val="003A6943"/>
    <w:rsid w:val="003B6721"/>
    <w:rsid w:val="003D7296"/>
    <w:rsid w:val="003F5D8C"/>
    <w:rsid w:val="00410BA2"/>
    <w:rsid w:val="00434074"/>
    <w:rsid w:val="00463C3B"/>
    <w:rsid w:val="004937AE"/>
    <w:rsid w:val="004B3204"/>
    <w:rsid w:val="004D16A3"/>
    <w:rsid w:val="004E2970"/>
    <w:rsid w:val="004E4AA9"/>
    <w:rsid w:val="005026DD"/>
    <w:rsid w:val="00513EFC"/>
    <w:rsid w:val="0052113B"/>
    <w:rsid w:val="005311CA"/>
    <w:rsid w:val="00564951"/>
    <w:rsid w:val="00573BF9"/>
    <w:rsid w:val="00581F10"/>
    <w:rsid w:val="005A4A49"/>
    <w:rsid w:val="005B13C9"/>
    <w:rsid w:val="005B1D68"/>
    <w:rsid w:val="005C0A8B"/>
    <w:rsid w:val="005C71B0"/>
    <w:rsid w:val="005F2277"/>
    <w:rsid w:val="00611B37"/>
    <w:rsid w:val="006252B4"/>
    <w:rsid w:val="00646BA2"/>
    <w:rsid w:val="00675EA0"/>
    <w:rsid w:val="006A1045"/>
    <w:rsid w:val="006B26ED"/>
    <w:rsid w:val="006C08A0"/>
    <w:rsid w:val="006C47D8"/>
    <w:rsid w:val="006C618E"/>
    <w:rsid w:val="006D2D08"/>
    <w:rsid w:val="006F26A2"/>
    <w:rsid w:val="006F3D27"/>
    <w:rsid w:val="0070237E"/>
    <w:rsid w:val="00725803"/>
    <w:rsid w:val="00725CB5"/>
    <w:rsid w:val="007307A3"/>
    <w:rsid w:val="0073773C"/>
    <w:rsid w:val="00737859"/>
    <w:rsid w:val="00752315"/>
    <w:rsid w:val="007810E1"/>
    <w:rsid w:val="007C211F"/>
    <w:rsid w:val="007C26CB"/>
    <w:rsid w:val="007D7616"/>
    <w:rsid w:val="007E1D7B"/>
    <w:rsid w:val="007F3012"/>
    <w:rsid w:val="00857E6B"/>
    <w:rsid w:val="0086456C"/>
    <w:rsid w:val="00871BE9"/>
    <w:rsid w:val="008968C4"/>
    <w:rsid w:val="008D31BD"/>
    <w:rsid w:val="008D7C1C"/>
    <w:rsid w:val="00905CAA"/>
    <w:rsid w:val="0092291B"/>
    <w:rsid w:val="00932D92"/>
    <w:rsid w:val="0095272C"/>
    <w:rsid w:val="00963EB2"/>
    <w:rsid w:val="00972024"/>
    <w:rsid w:val="009A1507"/>
    <w:rsid w:val="009C0A66"/>
    <w:rsid w:val="009F04D2"/>
    <w:rsid w:val="009F2BA7"/>
    <w:rsid w:val="009F6DA0"/>
    <w:rsid w:val="00A01182"/>
    <w:rsid w:val="00A06309"/>
    <w:rsid w:val="00A2056E"/>
    <w:rsid w:val="00A36FC2"/>
    <w:rsid w:val="00A73DB4"/>
    <w:rsid w:val="00AA6423"/>
    <w:rsid w:val="00AD13CB"/>
    <w:rsid w:val="00AD3FD8"/>
    <w:rsid w:val="00AE2ACF"/>
    <w:rsid w:val="00B0101B"/>
    <w:rsid w:val="00B370A8"/>
    <w:rsid w:val="00BA7B8F"/>
    <w:rsid w:val="00BC6F36"/>
    <w:rsid w:val="00BC7376"/>
    <w:rsid w:val="00BD669A"/>
    <w:rsid w:val="00C03640"/>
    <w:rsid w:val="00C13F2B"/>
    <w:rsid w:val="00C3058C"/>
    <w:rsid w:val="00C349A6"/>
    <w:rsid w:val="00C43D65"/>
    <w:rsid w:val="00C84833"/>
    <w:rsid w:val="00C9044F"/>
    <w:rsid w:val="00C9130A"/>
    <w:rsid w:val="00C9378F"/>
    <w:rsid w:val="00CA16C0"/>
    <w:rsid w:val="00CA19C2"/>
    <w:rsid w:val="00CA3121"/>
    <w:rsid w:val="00CA6C96"/>
    <w:rsid w:val="00D2420D"/>
    <w:rsid w:val="00D30382"/>
    <w:rsid w:val="00D413F9"/>
    <w:rsid w:val="00D44E50"/>
    <w:rsid w:val="00D7006D"/>
    <w:rsid w:val="00D90060"/>
    <w:rsid w:val="00D92B95"/>
    <w:rsid w:val="00DC6B2F"/>
    <w:rsid w:val="00E03F71"/>
    <w:rsid w:val="00E154B5"/>
    <w:rsid w:val="00E22CD7"/>
    <w:rsid w:val="00E232F0"/>
    <w:rsid w:val="00E52791"/>
    <w:rsid w:val="00E52AFF"/>
    <w:rsid w:val="00E64EC1"/>
    <w:rsid w:val="00E83195"/>
    <w:rsid w:val="00E974B7"/>
    <w:rsid w:val="00EC4846"/>
    <w:rsid w:val="00EF4BBA"/>
    <w:rsid w:val="00F00A4F"/>
    <w:rsid w:val="00F31BD6"/>
    <w:rsid w:val="00F33CD8"/>
    <w:rsid w:val="00F439C9"/>
    <w:rsid w:val="00F9176E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AE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9176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A16C0"/>
    <w:pPr>
      <w:widowControl w:val="0"/>
      <w:autoSpaceDE w:val="0"/>
      <w:autoSpaceDN w:val="0"/>
      <w:spacing w:after="0"/>
    </w:pPr>
    <w:rPr>
      <w:rFonts w:ascii="Candara" w:eastAsia="Candara" w:hAnsi="Candara" w:cs="Candar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fname.lname@something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A1E62D370499698D92AEED7030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1318-F005-4334-81CA-BADD4F91E170}"/>
      </w:docPartPr>
      <w:docPartBody>
        <w:p w:rsidR="0007612B" w:rsidRDefault="00566AD4">
          <w:pPr>
            <w:pStyle w:val="6A3A1E62D370499698D92AEED7030FD9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AD4"/>
    <w:rsid w:val="00001370"/>
    <w:rsid w:val="0002793F"/>
    <w:rsid w:val="0007612B"/>
    <w:rsid w:val="00114558"/>
    <w:rsid w:val="0017500F"/>
    <w:rsid w:val="004622F8"/>
    <w:rsid w:val="005623E3"/>
    <w:rsid w:val="00566AD4"/>
    <w:rsid w:val="00576627"/>
    <w:rsid w:val="00653976"/>
    <w:rsid w:val="008564F3"/>
    <w:rsid w:val="00943542"/>
    <w:rsid w:val="00CA005B"/>
    <w:rsid w:val="00C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A1E62D370499698D92AEED7030FD9">
    <w:name w:val="6A3A1E62D370499698D92AEED7030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269D22-800C-4F01-AB4B-D59DFB9549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2022-01-06T12:18:00Z</dcterms:created>
  <dcterms:modified xsi:type="dcterms:W3CDTF">2022-07-10T05:36:00Z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1046673116</vt:i4>
  </property>
</Properties>
</file>